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57F7D" w14:textId="49E13016" w:rsidR="0088562C" w:rsidRPr="0088562C" w:rsidRDefault="0088562C" w:rsidP="0088562C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88562C">
        <w:rPr>
          <w:rFonts w:ascii="Times New Roman" w:hAnsi="Times New Roman"/>
          <w:b/>
          <w:bCs/>
          <w:sz w:val="32"/>
          <w:szCs w:val="32"/>
        </w:rPr>
        <w:t>Лабораторна робота №1</w:t>
      </w:r>
    </w:p>
    <w:p w14:paraId="2753834F" w14:textId="5EFE9348" w:rsidR="0088562C" w:rsidRPr="0088562C" w:rsidRDefault="0088562C" w:rsidP="0088562C">
      <w:pPr>
        <w:jc w:val="center"/>
        <w:rPr>
          <w:rFonts w:ascii="Times New Roman" w:hAnsi="Times New Roman"/>
          <w:sz w:val="32"/>
          <w:szCs w:val="32"/>
        </w:rPr>
      </w:pPr>
      <w:r w:rsidRPr="0088562C">
        <w:rPr>
          <w:rFonts w:ascii="Times New Roman" w:hAnsi="Times New Roman"/>
          <w:sz w:val="32"/>
          <w:szCs w:val="32"/>
        </w:rPr>
        <w:t xml:space="preserve">Тема: Початок роботи з ASP.NET </w:t>
      </w:r>
      <w:proofErr w:type="spellStart"/>
      <w:r w:rsidRPr="0088562C">
        <w:rPr>
          <w:rFonts w:ascii="Times New Roman" w:hAnsi="Times New Roman"/>
          <w:sz w:val="32"/>
          <w:szCs w:val="32"/>
        </w:rPr>
        <w:t>Core</w:t>
      </w:r>
      <w:proofErr w:type="spellEnd"/>
      <w:r w:rsidRPr="0088562C">
        <w:rPr>
          <w:rFonts w:ascii="Times New Roman" w:hAnsi="Times New Roman"/>
          <w:sz w:val="32"/>
          <w:szCs w:val="32"/>
        </w:rPr>
        <w:t xml:space="preserve"> 5. </w:t>
      </w:r>
      <w:proofErr w:type="spellStart"/>
      <w:r w:rsidRPr="0088562C">
        <w:rPr>
          <w:rFonts w:ascii="Times New Roman" w:hAnsi="Times New Roman"/>
          <w:sz w:val="32"/>
          <w:szCs w:val="32"/>
        </w:rPr>
        <w:t>Middleware</w:t>
      </w:r>
      <w:proofErr w:type="spellEnd"/>
    </w:p>
    <w:p w14:paraId="52B1AE17" w14:textId="447A3B7E" w:rsidR="00F62F59" w:rsidRPr="0088562C" w:rsidRDefault="0088562C" w:rsidP="0088562C">
      <w:pPr>
        <w:ind w:firstLine="708"/>
        <w:rPr>
          <w:rFonts w:ascii="Times New Roman" w:hAnsi="Times New Roman"/>
          <w:i/>
          <w:iCs/>
          <w:sz w:val="28"/>
          <w:szCs w:val="28"/>
        </w:rPr>
      </w:pPr>
      <w:r w:rsidRPr="0088562C">
        <w:rPr>
          <w:rFonts w:ascii="Times New Roman" w:hAnsi="Times New Roman"/>
          <w:b/>
          <w:bCs/>
          <w:i/>
          <w:iCs/>
          <w:sz w:val="28"/>
          <w:szCs w:val="28"/>
        </w:rPr>
        <w:t>Мета роботи</w:t>
      </w:r>
      <w:r w:rsidRPr="0088562C">
        <w:rPr>
          <w:rFonts w:ascii="Times New Roman" w:hAnsi="Times New Roman"/>
          <w:i/>
          <w:iCs/>
          <w:sz w:val="28"/>
          <w:szCs w:val="28"/>
        </w:rPr>
        <w:t>:</w:t>
      </w:r>
      <w:r w:rsidRPr="0088562C">
        <w:rPr>
          <w:rFonts w:ascii="Times New Roman" w:hAnsi="Times New Roman"/>
          <w:sz w:val="28"/>
          <w:szCs w:val="28"/>
        </w:rPr>
        <w:t xml:space="preserve"> ознайомитися зі структурою ASP.NET </w:t>
      </w:r>
      <w:proofErr w:type="spellStart"/>
      <w:r w:rsidRPr="0088562C">
        <w:rPr>
          <w:rFonts w:ascii="Times New Roman" w:hAnsi="Times New Roman"/>
          <w:sz w:val="28"/>
          <w:szCs w:val="28"/>
        </w:rPr>
        <w:t>Code</w:t>
      </w:r>
      <w:proofErr w:type="spellEnd"/>
      <w:r w:rsidRPr="0088562C">
        <w:rPr>
          <w:rFonts w:ascii="Times New Roman" w:hAnsi="Times New Roman"/>
          <w:sz w:val="28"/>
          <w:szCs w:val="28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Pr="0088562C">
        <w:rPr>
          <w:rFonts w:ascii="Times New Roman" w:hAnsi="Times New Roman"/>
          <w:sz w:val="28"/>
          <w:szCs w:val="28"/>
        </w:rPr>
        <w:t>middleware</w:t>
      </w:r>
      <w:proofErr w:type="spellEnd"/>
      <w:r w:rsidRPr="0088562C">
        <w:rPr>
          <w:rFonts w:ascii="Times New Roman" w:hAnsi="Times New Roman"/>
          <w:sz w:val="28"/>
          <w:szCs w:val="28"/>
        </w:rPr>
        <w:t xml:space="preserve"> у ASP.NET </w:t>
      </w:r>
      <w:proofErr w:type="spellStart"/>
      <w:r w:rsidRPr="0088562C">
        <w:rPr>
          <w:rFonts w:ascii="Times New Roman" w:hAnsi="Times New Roman"/>
          <w:sz w:val="28"/>
          <w:szCs w:val="28"/>
        </w:rPr>
        <w:t>Core</w:t>
      </w:r>
      <w:proofErr w:type="spellEnd"/>
      <w:r w:rsidRPr="0088562C">
        <w:rPr>
          <w:rFonts w:ascii="Times New Roman" w:hAnsi="Times New Roman"/>
          <w:sz w:val="28"/>
          <w:szCs w:val="28"/>
        </w:rPr>
        <w:t>.</w:t>
      </w:r>
    </w:p>
    <w:p w14:paraId="20493242" w14:textId="34D4ED5B" w:rsidR="0088562C" w:rsidRPr="00D67B2C" w:rsidRDefault="0088562C" w:rsidP="0088562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</w:rPr>
        <w:t>Хід роботи</w:t>
      </w:r>
      <w:r w:rsidRPr="00D67B2C">
        <w:rPr>
          <w:rFonts w:ascii="Times New Roman" w:hAnsi="Times New Roman"/>
          <w:sz w:val="28"/>
          <w:szCs w:val="28"/>
          <w:lang w:val="ru-RU"/>
        </w:rPr>
        <w:t>:</w:t>
      </w:r>
    </w:p>
    <w:p w14:paraId="67A28BC8" w14:textId="1BEC4DE6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Завдання: 1. Опрацювання теоретичного матеріалу</w:t>
      </w:r>
    </w:p>
    <w:p w14:paraId="46D08DE9" w14:textId="1F19C645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Завдання</w:t>
      </w:r>
      <w:r w:rsidRPr="00D67B2C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D67B2C">
        <w:rPr>
          <w:rFonts w:ascii="Times New Roman" w:hAnsi="Times New Roman"/>
          <w:sz w:val="28"/>
          <w:szCs w:val="28"/>
        </w:rPr>
        <w:t>2. Створення нового проекту</w:t>
      </w:r>
    </w:p>
    <w:p w14:paraId="1204B1DE" w14:textId="77777777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Завдання</w:t>
      </w:r>
      <w:r w:rsidRPr="00D67B2C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D67B2C">
        <w:rPr>
          <w:rFonts w:ascii="Times New Roman" w:hAnsi="Times New Roman"/>
          <w:sz w:val="28"/>
          <w:szCs w:val="28"/>
        </w:rPr>
        <w:t xml:space="preserve">3. Реалізація статичного сервера. Статичний сервер дозволяє передавати у браузер файли, які зберігаються у відповідній папці на сервері. </w:t>
      </w:r>
    </w:p>
    <w:p w14:paraId="3AD81132" w14:textId="592839BC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Створюємо папку з назвою “</w:t>
      </w:r>
      <w:proofErr w:type="spellStart"/>
      <w:r w:rsidRPr="00D67B2C">
        <w:rPr>
          <w:rFonts w:ascii="Times New Roman" w:hAnsi="Times New Roman"/>
          <w:sz w:val="28"/>
          <w:szCs w:val="28"/>
        </w:rPr>
        <w:t>wwwroot</w:t>
      </w:r>
      <w:proofErr w:type="spellEnd"/>
      <w:r w:rsidRPr="00D67B2C">
        <w:rPr>
          <w:rFonts w:ascii="Times New Roman" w:hAnsi="Times New Roman"/>
          <w:sz w:val="28"/>
          <w:szCs w:val="28"/>
        </w:rPr>
        <w:t>”:</w:t>
      </w:r>
    </w:p>
    <w:p w14:paraId="773BC1F4" w14:textId="6378793C" w:rsidR="0088562C" w:rsidRPr="00FE2911" w:rsidRDefault="00FE2911" w:rsidP="0088562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CFF0C1" wp14:editId="0753DC8E">
            <wp:extent cx="336232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8B64" w14:textId="0680B338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Рис 1.1 - Результат виконання</w:t>
      </w:r>
    </w:p>
    <w:p w14:paraId="0E07F67C" w14:textId="3EE6D6D1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 xml:space="preserve">Розміщуємо у папці </w:t>
      </w:r>
      <w:proofErr w:type="spellStart"/>
      <w:r w:rsidRPr="00D67B2C">
        <w:rPr>
          <w:rFonts w:ascii="Times New Roman" w:hAnsi="Times New Roman"/>
          <w:sz w:val="28"/>
          <w:szCs w:val="28"/>
        </w:rPr>
        <w:t>wwwroot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декілька статичних файлів з довільним контентом, наприклад файл index.html та таблицю стилів, яка у ньому підключена:</w:t>
      </w:r>
    </w:p>
    <w:p w14:paraId="38CBE87E" w14:textId="2C2E056A" w:rsidR="0088562C" w:rsidRPr="00D67B2C" w:rsidRDefault="00FE2911" w:rsidP="0088562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9287A6" wp14:editId="1C6AEAD6">
            <wp:extent cx="3171825" cy="60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D96" w14:textId="3B61589E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</w:rPr>
        <w:t>Рис 1.2 - Результат виконання</w:t>
      </w:r>
    </w:p>
    <w:p w14:paraId="0CA4B311" w14:textId="50EDFF16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Запускаємо проект і дивимось, що виводиться при зверненні до кореня сайту “/” та до сторінки “/index.html”:</w:t>
      </w:r>
    </w:p>
    <w:p w14:paraId="6A66E033" w14:textId="5F80E270" w:rsidR="0088562C" w:rsidRPr="00D67B2C" w:rsidRDefault="00FE2911" w:rsidP="00FE2911">
      <w:pPr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DD1126" wp14:editId="6DE75A52">
            <wp:simplePos x="0" y="0"/>
            <wp:positionH relativeFrom="column">
              <wp:posOffset>2729230</wp:posOffset>
            </wp:positionH>
            <wp:positionV relativeFrom="paragraph">
              <wp:align>top</wp:align>
            </wp:positionV>
            <wp:extent cx="2647950" cy="13716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 w:type="textWrapping" w:clear="all"/>
      </w:r>
    </w:p>
    <w:p w14:paraId="1E808EE4" w14:textId="039D612D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</w:rPr>
        <w:t>Рис 1.3 - Результат виконання</w:t>
      </w:r>
    </w:p>
    <w:p w14:paraId="4BB295CE" w14:textId="60D69D47" w:rsidR="00952FE9" w:rsidRPr="00D67B2C" w:rsidRDefault="00952FE9" w:rsidP="00952FE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  <w:lang w:val="ru-RU"/>
        </w:rPr>
        <w:lastRenderedPageBreak/>
        <w:br w:type="page"/>
      </w:r>
    </w:p>
    <w:p w14:paraId="1CDAC4AE" w14:textId="60D69D47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lastRenderedPageBreak/>
        <w:t>Додаємо ще один статичний сервер до проекту. Для цього створимо ще одну папку з назвою “</w:t>
      </w:r>
      <w:proofErr w:type="spellStart"/>
      <w:r w:rsidRPr="00D67B2C">
        <w:rPr>
          <w:rFonts w:ascii="Times New Roman" w:hAnsi="Times New Roman"/>
          <w:sz w:val="28"/>
          <w:szCs w:val="28"/>
        </w:rPr>
        <w:t>static</w:t>
      </w:r>
      <w:proofErr w:type="spellEnd"/>
      <w:r w:rsidRPr="00D67B2C">
        <w:rPr>
          <w:rFonts w:ascii="Times New Roman" w:hAnsi="Times New Roman"/>
          <w:sz w:val="28"/>
          <w:szCs w:val="28"/>
        </w:rPr>
        <w:t>”, у ній - підкаталог “</w:t>
      </w:r>
      <w:proofErr w:type="spellStart"/>
      <w:r w:rsidRPr="00D67B2C">
        <w:rPr>
          <w:rFonts w:ascii="Times New Roman" w:hAnsi="Times New Roman"/>
          <w:sz w:val="28"/>
          <w:szCs w:val="28"/>
        </w:rPr>
        <w:t>files</w:t>
      </w:r>
      <w:proofErr w:type="spellEnd"/>
      <w:r w:rsidRPr="00D67B2C">
        <w:rPr>
          <w:rFonts w:ascii="Times New Roman" w:hAnsi="Times New Roman"/>
          <w:sz w:val="28"/>
          <w:szCs w:val="28"/>
        </w:rPr>
        <w:t>”, у ньому - файл page.html:</w:t>
      </w:r>
    </w:p>
    <w:p w14:paraId="7E869B40" w14:textId="3E8D87D5" w:rsidR="0088562C" w:rsidRPr="00D67B2C" w:rsidRDefault="00FE2911" w:rsidP="00952FE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A0DB3C" wp14:editId="74075E77">
            <wp:extent cx="315277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B91" w14:textId="1D208B56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</w:rPr>
        <w:t>Рис 1.</w:t>
      </w:r>
      <w:r w:rsidRPr="00D67B2C">
        <w:rPr>
          <w:rFonts w:ascii="Times New Roman" w:hAnsi="Times New Roman"/>
          <w:sz w:val="28"/>
          <w:szCs w:val="28"/>
          <w:lang w:val="ru-RU"/>
        </w:rPr>
        <w:t xml:space="preserve">4 </w:t>
      </w:r>
      <w:r w:rsidRPr="00D67B2C">
        <w:rPr>
          <w:rFonts w:ascii="Times New Roman" w:hAnsi="Times New Roman"/>
          <w:sz w:val="28"/>
          <w:szCs w:val="28"/>
        </w:rPr>
        <w:t>- Результат виконання</w:t>
      </w:r>
    </w:p>
    <w:p w14:paraId="42B6F9C2" w14:textId="49E192D3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Перевіряємо його роботу зайшовши на URL:</w:t>
      </w:r>
    </w:p>
    <w:p w14:paraId="6DCA7514" w14:textId="66718810" w:rsidR="0088562C" w:rsidRPr="00D67B2C" w:rsidRDefault="00FE2911" w:rsidP="0088562C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C7DC121" wp14:editId="6F66D75E">
            <wp:extent cx="413385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3335" w14:textId="6B4CDAF4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</w:rPr>
        <w:t>Рис 1.</w:t>
      </w:r>
      <w:r w:rsidRPr="00D67B2C">
        <w:rPr>
          <w:rFonts w:ascii="Times New Roman" w:hAnsi="Times New Roman"/>
          <w:sz w:val="28"/>
          <w:szCs w:val="28"/>
          <w:lang w:val="ru-RU"/>
        </w:rPr>
        <w:t>5</w:t>
      </w:r>
      <w:r w:rsidRPr="00D67B2C">
        <w:rPr>
          <w:rFonts w:ascii="Times New Roman" w:hAnsi="Times New Roman"/>
          <w:sz w:val="28"/>
          <w:szCs w:val="28"/>
        </w:rPr>
        <w:t xml:space="preserve"> - Результат виконання</w:t>
      </w:r>
    </w:p>
    <w:p w14:paraId="6BAF50AE" w14:textId="24A2DAD0" w:rsidR="0088562C" w:rsidRPr="00D67B2C" w:rsidRDefault="0088562C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Завдання</w:t>
      </w:r>
      <w:r w:rsidRPr="00D67B2C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D67B2C">
        <w:rPr>
          <w:rFonts w:ascii="Times New Roman" w:hAnsi="Times New Roman"/>
          <w:sz w:val="28"/>
          <w:szCs w:val="28"/>
        </w:rPr>
        <w:t>4. Реалізація обробки помилок</w:t>
      </w:r>
    </w:p>
    <w:p w14:paraId="16B13382" w14:textId="3E71AB03" w:rsidR="00952FE9" w:rsidRPr="00D67B2C" w:rsidRDefault="00FE2911" w:rsidP="00952FE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BA7658" wp14:editId="715AE927">
            <wp:extent cx="3333750" cy="128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97FD" w14:textId="606899D0" w:rsidR="0088562C" w:rsidRPr="00D67B2C" w:rsidRDefault="00952FE9" w:rsidP="0088562C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 xml:space="preserve">Завдання: 5. Обробка маршрутів. За допомогою методів </w:t>
      </w:r>
      <w:proofErr w:type="spellStart"/>
      <w:r w:rsidRPr="00D67B2C">
        <w:rPr>
          <w:rFonts w:ascii="Times New Roman" w:hAnsi="Times New Roman"/>
          <w:sz w:val="28"/>
          <w:szCs w:val="28"/>
        </w:rPr>
        <w:t>Map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реалізуйте обробники маршрутів /</w:t>
      </w:r>
      <w:proofErr w:type="spellStart"/>
      <w:r w:rsidRPr="00D67B2C">
        <w:rPr>
          <w:rFonts w:ascii="Times New Roman" w:hAnsi="Times New Roman"/>
          <w:sz w:val="28"/>
          <w:szCs w:val="28"/>
        </w:rPr>
        <w:t>home</w:t>
      </w:r>
      <w:proofErr w:type="spellEnd"/>
      <w:r w:rsidRPr="00D67B2C">
        <w:rPr>
          <w:rFonts w:ascii="Times New Roman" w:hAnsi="Times New Roman"/>
          <w:sz w:val="28"/>
          <w:szCs w:val="28"/>
        </w:rPr>
        <w:t>/</w:t>
      </w:r>
      <w:proofErr w:type="spellStart"/>
      <w:r w:rsidRPr="00D67B2C">
        <w:rPr>
          <w:rFonts w:ascii="Times New Roman" w:hAnsi="Times New Roman"/>
          <w:sz w:val="28"/>
          <w:szCs w:val="28"/>
        </w:rPr>
        <w:t>index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та /</w:t>
      </w:r>
      <w:proofErr w:type="spellStart"/>
      <w:r w:rsidRPr="00D67B2C">
        <w:rPr>
          <w:rFonts w:ascii="Times New Roman" w:hAnsi="Times New Roman"/>
          <w:sz w:val="28"/>
          <w:szCs w:val="28"/>
        </w:rPr>
        <w:t>home</w:t>
      </w:r>
      <w:proofErr w:type="spellEnd"/>
      <w:r w:rsidRPr="00D67B2C">
        <w:rPr>
          <w:rFonts w:ascii="Times New Roman" w:hAnsi="Times New Roman"/>
          <w:sz w:val="28"/>
          <w:szCs w:val="28"/>
        </w:rPr>
        <w:t>/</w:t>
      </w:r>
      <w:proofErr w:type="spellStart"/>
      <w:r w:rsidRPr="00D67B2C">
        <w:rPr>
          <w:rFonts w:ascii="Times New Roman" w:hAnsi="Times New Roman"/>
          <w:sz w:val="28"/>
          <w:szCs w:val="28"/>
        </w:rPr>
        <w:t>about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відповідно до слайдів 24-25 презентації до лекцій №1. Обробку “</w:t>
      </w:r>
      <w:proofErr w:type="spellStart"/>
      <w:r w:rsidRPr="00D67B2C">
        <w:rPr>
          <w:rFonts w:ascii="Times New Roman" w:hAnsi="Times New Roman"/>
          <w:sz w:val="28"/>
          <w:szCs w:val="28"/>
        </w:rPr>
        <w:t>Page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B2C">
        <w:rPr>
          <w:rFonts w:ascii="Times New Roman" w:hAnsi="Times New Roman"/>
          <w:sz w:val="28"/>
          <w:szCs w:val="28"/>
        </w:rPr>
        <w:t>Not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7B2C">
        <w:rPr>
          <w:rFonts w:ascii="Times New Roman" w:hAnsi="Times New Roman"/>
          <w:sz w:val="28"/>
          <w:szCs w:val="28"/>
        </w:rPr>
        <w:t>Found</w:t>
      </w:r>
      <w:proofErr w:type="spellEnd"/>
      <w:r w:rsidRPr="00D67B2C">
        <w:rPr>
          <w:rFonts w:ascii="Times New Roman" w:hAnsi="Times New Roman"/>
          <w:sz w:val="28"/>
          <w:szCs w:val="28"/>
        </w:rPr>
        <w:t>” реалізовувати не потрібно, оскільки вже реалізовано обробку сторінок помилок.</w:t>
      </w:r>
    </w:p>
    <w:p w14:paraId="27E197B5" w14:textId="1A7EB695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Результат виконання</w:t>
      </w:r>
      <w:r w:rsidRPr="00D67B2C">
        <w:rPr>
          <w:rFonts w:ascii="Times New Roman" w:hAnsi="Times New Roman"/>
          <w:sz w:val="28"/>
          <w:szCs w:val="28"/>
          <w:lang w:val="ru-RU"/>
        </w:rPr>
        <w:t>:</w:t>
      </w:r>
    </w:p>
    <w:p w14:paraId="70E6F626" w14:textId="3E773C0D" w:rsidR="00952FE9" w:rsidRPr="00D67B2C" w:rsidRDefault="00FE2911" w:rsidP="0088562C">
      <w:pPr>
        <w:rPr>
          <w:rFonts w:ascii="Times New Roman" w:hAnsi="Times New Roman"/>
          <w:noProof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F47853A" wp14:editId="75CEFF59">
            <wp:extent cx="2962275" cy="1143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FE9" w:rsidRPr="00D67B2C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noProof/>
          <w:lang w:val="en-US"/>
        </w:rPr>
        <w:drawing>
          <wp:inline distT="0" distB="0" distL="0" distR="0" wp14:anchorId="4A4C5DF8" wp14:editId="6EBDCD4E">
            <wp:extent cx="3333750" cy="971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6222" w14:textId="0CB004DD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Рис 1.6-1.7 - Результат виконання</w:t>
      </w:r>
    </w:p>
    <w:p w14:paraId="2281E9CD" w14:textId="452CE2D2" w:rsidR="00952FE9" w:rsidRPr="00D67B2C" w:rsidRDefault="00952FE9" w:rsidP="001251D5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 xml:space="preserve">Завдання: 6. Реалізація власних компонентів </w:t>
      </w:r>
      <w:proofErr w:type="spellStart"/>
      <w:r w:rsidRPr="00D67B2C">
        <w:rPr>
          <w:rFonts w:ascii="Times New Roman" w:hAnsi="Times New Roman"/>
          <w:sz w:val="28"/>
          <w:szCs w:val="28"/>
        </w:rPr>
        <w:t>middleware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(слайди 26-44 презентації до лекції №1). 6.1. </w:t>
      </w:r>
    </w:p>
    <w:p w14:paraId="57B75831" w14:textId="05261F0D" w:rsidR="00952FE9" w:rsidRPr="00D67B2C" w:rsidRDefault="00952FE9" w:rsidP="00952FE9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 xml:space="preserve">Створіть та підключіть у проекті власний компонент з назвою </w:t>
      </w:r>
      <w:proofErr w:type="spellStart"/>
      <w:r w:rsidRPr="00D67B2C">
        <w:rPr>
          <w:rFonts w:ascii="Times New Roman" w:hAnsi="Times New Roman"/>
          <w:sz w:val="28"/>
          <w:szCs w:val="28"/>
        </w:rPr>
        <w:t>LoggerMiddleware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, який буде записувати інформацію про усі запити до вашого сайту у текстовий файл з назвою access.txt. Для запису у файл можна використати метод: </w:t>
      </w:r>
      <w:proofErr w:type="spellStart"/>
      <w:r w:rsidRPr="00D67B2C">
        <w:rPr>
          <w:rFonts w:ascii="Times New Roman" w:hAnsi="Times New Roman"/>
          <w:sz w:val="28"/>
          <w:szCs w:val="28"/>
        </w:rPr>
        <w:t>File.AppendAllText</w:t>
      </w:r>
      <w:proofErr w:type="spellEnd"/>
      <w:r w:rsidRPr="00D67B2C">
        <w:rPr>
          <w:rFonts w:ascii="Times New Roman" w:hAnsi="Times New Roman"/>
          <w:sz w:val="28"/>
          <w:szCs w:val="28"/>
        </w:rPr>
        <w:t>("access.txt", $"{</w:t>
      </w:r>
      <w:proofErr w:type="spellStart"/>
      <w:r w:rsidRPr="00D67B2C">
        <w:rPr>
          <w:rFonts w:ascii="Times New Roman" w:hAnsi="Times New Roman"/>
          <w:sz w:val="28"/>
          <w:szCs w:val="28"/>
        </w:rPr>
        <w:t>DateTime.Now.ToString</w:t>
      </w:r>
      <w:proofErr w:type="spellEnd"/>
      <w:r w:rsidRPr="00D67B2C">
        <w:rPr>
          <w:rFonts w:ascii="Times New Roman" w:hAnsi="Times New Roman"/>
          <w:sz w:val="28"/>
          <w:szCs w:val="28"/>
        </w:rPr>
        <w:t>()} {</w:t>
      </w:r>
      <w:proofErr w:type="spellStart"/>
      <w:r w:rsidRPr="00D67B2C">
        <w:rPr>
          <w:rFonts w:ascii="Times New Roman" w:hAnsi="Times New Roman"/>
          <w:sz w:val="28"/>
          <w:szCs w:val="28"/>
        </w:rPr>
        <w:t>context.Request.Path</w:t>
      </w:r>
      <w:proofErr w:type="spellEnd"/>
      <w:r w:rsidRPr="00D67B2C">
        <w:rPr>
          <w:rFonts w:ascii="Times New Roman" w:hAnsi="Times New Roman"/>
          <w:sz w:val="28"/>
          <w:szCs w:val="28"/>
        </w:rPr>
        <w:t>}\n");</w:t>
      </w:r>
    </w:p>
    <w:p w14:paraId="7E3B91DF" w14:textId="6D0C6D32" w:rsidR="00952FE9" w:rsidRPr="00D67B2C" w:rsidRDefault="00FE2911" w:rsidP="00952FE9">
      <w:pPr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0C604F0" wp14:editId="17B822B6">
            <wp:extent cx="5943600" cy="376491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E581" w14:textId="1AA9B654" w:rsidR="00952FE9" w:rsidRPr="00D67B2C" w:rsidRDefault="00952FE9" w:rsidP="00952FE9">
      <w:pPr>
        <w:jc w:val="center"/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Рис 1.</w:t>
      </w:r>
      <w:r w:rsidRPr="00D67B2C">
        <w:rPr>
          <w:rFonts w:ascii="Times New Roman" w:hAnsi="Times New Roman"/>
          <w:sz w:val="28"/>
          <w:szCs w:val="28"/>
          <w:lang w:val="ru-RU"/>
        </w:rPr>
        <w:t>8</w:t>
      </w:r>
      <w:r w:rsidRPr="00D67B2C">
        <w:rPr>
          <w:rFonts w:ascii="Times New Roman" w:hAnsi="Times New Roman"/>
          <w:sz w:val="28"/>
          <w:szCs w:val="28"/>
        </w:rPr>
        <w:t xml:space="preserve"> - Результат виконання</w:t>
      </w:r>
    </w:p>
    <w:p w14:paraId="7BC4733A" w14:textId="0B2E9104" w:rsidR="00952FE9" w:rsidRPr="00D67B2C" w:rsidRDefault="00952FE9" w:rsidP="00952FE9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 xml:space="preserve">Завдання 6.2. Створіть та підключіть у проекті власний компонент з назвою </w:t>
      </w:r>
      <w:proofErr w:type="spellStart"/>
      <w:r w:rsidRPr="00D67B2C">
        <w:rPr>
          <w:rFonts w:ascii="Times New Roman" w:hAnsi="Times New Roman"/>
          <w:sz w:val="28"/>
          <w:szCs w:val="28"/>
        </w:rPr>
        <w:t>SecretMiddleware</w:t>
      </w:r>
      <w:proofErr w:type="spellEnd"/>
      <w:r w:rsidRPr="00D67B2C">
        <w:rPr>
          <w:rFonts w:ascii="Times New Roman" w:hAnsi="Times New Roman"/>
          <w:sz w:val="28"/>
          <w:szCs w:val="28"/>
        </w:rPr>
        <w:t>, який буде відловлювати декілька маршрутів, наприклад “/secret-571743235872348” і виводити певне повідомлення.</w:t>
      </w:r>
    </w:p>
    <w:p w14:paraId="147DF5BC" w14:textId="1567F693" w:rsidR="00952FE9" w:rsidRPr="00D67B2C" w:rsidRDefault="00FE2911" w:rsidP="00952FE9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06B1F19" wp14:editId="1E102744">
            <wp:extent cx="3116275" cy="127653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877"/>
                    <a:stretch/>
                  </pic:blipFill>
                  <pic:spPr bwMode="auto">
                    <a:xfrm>
                      <a:off x="0" y="0"/>
                      <a:ext cx="3114675" cy="127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859" w14:textId="49D3EFCF" w:rsidR="001251D5" w:rsidRPr="00D67B2C" w:rsidRDefault="00952FE9" w:rsidP="00952FE9">
      <w:pPr>
        <w:jc w:val="center"/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sz w:val="28"/>
          <w:szCs w:val="28"/>
        </w:rPr>
        <w:t>Рис 1.</w:t>
      </w:r>
      <w:r w:rsidRPr="00D67B2C">
        <w:rPr>
          <w:rFonts w:ascii="Times New Roman" w:hAnsi="Times New Roman"/>
          <w:sz w:val="28"/>
          <w:szCs w:val="28"/>
          <w:lang w:val="ru-RU"/>
        </w:rPr>
        <w:t>9</w:t>
      </w:r>
      <w:r w:rsidRPr="00D67B2C">
        <w:rPr>
          <w:rFonts w:ascii="Times New Roman" w:hAnsi="Times New Roman"/>
          <w:sz w:val="28"/>
          <w:szCs w:val="28"/>
        </w:rPr>
        <w:t>- Результат виконання</w:t>
      </w:r>
    </w:p>
    <w:p w14:paraId="2B077950" w14:textId="104E293B" w:rsidR="00A463EA" w:rsidRPr="008E25A6" w:rsidRDefault="00A463EA" w:rsidP="008E25A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67B2C">
        <w:rPr>
          <w:rFonts w:ascii="Times New Roman" w:hAnsi="Times New Roman"/>
          <w:sz w:val="28"/>
          <w:szCs w:val="28"/>
        </w:rPr>
        <w:t>Завдання</w:t>
      </w:r>
      <w:r w:rsidRPr="00D67B2C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952FE9" w:rsidRPr="00D67B2C">
        <w:rPr>
          <w:rFonts w:ascii="Times New Roman" w:hAnsi="Times New Roman"/>
          <w:sz w:val="28"/>
          <w:szCs w:val="28"/>
        </w:rPr>
        <w:t xml:space="preserve">7. Запушити виконану роботу у </w:t>
      </w:r>
      <w:proofErr w:type="spellStart"/>
      <w:r w:rsidR="00952FE9" w:rsidRPr="00D67B2C">
        <w:rPr>
          <w:rFonts w:ascii="Times New Roman" w:hAnsi="Times New Roman"/>
          <w:sz w:val="28"/>
          <w:szCs w:val="28"/>
        </w:rPr>
        <w:t>репозиторій</w:t>
      </w:r>
      <w:proofErr w:type="spellEnd"/>
      <w:r w:rsidR="00952FE9" w:rsidRPr="00D67B2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="00952FE9" w:rsidRPr="00D67B2C">
        <w:rPr>
          <w:rFonts w:ascii="Times New Roman" w:hAnsi="Times New Roman"/>
          <w:sz w:val="28"/>
          <w:szCs w:val="28"/>
        </w:rPr>
        <w:t>GitHub</w:t>
      </w:r>
      <w:proofErr w:type="spellEnd"/>
      <w:r w:rsidR="00952FE9" w:rsidRPr="00D67B2C">
        <w:rPr>
          <w:rFonts w:ascii="Times New Roman" w:hAnsi="Times New Roman"/>
          <w:sz w:val="28"/>
          <w:szCs w:val="28"/>
        </w:rPr>
        <w:t xml:space="preserve"> за назвою AspDotNetLab1 і відкрити доступ для викладачів:</w:t>
      </w:r>
      <w:bookmarkStart w:id="0" w:name="_Hlk108724439"/>
      <w:bookmarkStart w:id="1" w:name="_GoBack"/>
      <w:bookmarkEnd w:id="1"/>
    </w:p>
    <w:bookmarkEnd w:id="0"/>
    <w:p w14:paraId="69CB3952" w14:textId="6CBF30E5" w:rsidR="00952FE9" w:rsidRPr="00D67B2C" w:rsidRDefault="00952FE9" w:rsidP="00952FE9">
      <w:pPr>
        <w:rPr>
          <w:rFonts w:ascii="Times New Roman" w:hAnsi="Times New Roman"/>
          <w:sz w:val="28"/>
          <w:szCs w:val="28"/>
        </w:rPr>
      </w:pPr>
    </w:p>
    <w:p w14:paraId="3B2BC922" w14:textId="3ED06AF9" w:rsidR="00952FE9" w:rsidRPr="00D67B2C" w:rsidRDefault="001251D5" w:rsidP="001251D5">
      <w:pPr>
        <w:rPr>
          <w:rFonts w:ascii="Times New Roman" w:hAnsi="Times New Roman"/>
          <w:sz w:val="28"/>
          <w:szCs w:val="28"/>
        </w:rPr>
      </w:pPr>
      <w:r w:rsidRPr="00D67B2C">
        <w:rPr>
          <w:rFonts w:ascii="Times New Roman" w:hAnsi="Times New Roman"/>
          <w:b/>
          <w:bCs/>
          <w:sz w:val="28"/>
          <w:szCs w:val="28"/>
        </w:rPr>
        <w:t>Висновок:</w:t>
      </w:r>
      <w:r w:rsidRPr="00D67B2C">
        <w:rPr>
          <w:rFonts w:ascii="Times New Roman" w:hAnsi="Times New Roman"/>
          <w:sz w:val="28"/>
          <w:szCs w:val="28"/>
        </w:rPr>
        <w:t xml:space="preserve"> ознайомився зі структурою ASP.NET </w:t>
      </w:r>
      <w:proofErr w:type="spellStart"/>
      <w:r w:rsidRPr="00D67B2C">
        <w:rPr>
          <w:rFonts w:ascii="Times New Roman" w:hAnsi="Times New Roman"/>
          <w:sz w:val="28"/>
          <w:szCs w:val="28"/>
        </w:rPr>
        <w:t>Code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додатків, навчився створювати найпростіші та використовувати наявні компоненти </w:t>
      </w:r>
      <w:proofErr w:type="spellStart"/>
      <w:r w:rsidRPr="00D67B2C">
        <w:rPr>
          <w:rFonts w:ascii="Times New Roman" w:hAnsi="Times New Roman"/>
          <w:sz w:val="28"/>
          <w:szCs w:val="28"/>
        </w:rPr>
        <w:t>middleware</w:t>
      </w:r>
      <w:proofErr w:type="spellEnd"/>
      <w:r w:rsidRPr="00D67B2C">
        <w:rPr>
          <w:rFonts w:ascii="Times New Roman" w:hAnsi="Times New Roman"/>
          <w:sz w:val="28"/>
          <w:szCs w:val="28"/>
        </w:rPr>
        <w:t xml:space="preserve"> у ASP.NET </w:t>
      </w:r>
      <w:proofErr w:type="spellStart"/>
      <w:r w:rsidRPr="00D67B2C">
        <w:rPr>
          <w:rFonts w:ascii="Times New Roman" w:hAnsi="Times New Roman"/>
          <w:sz w:val="28"/>
          <w:szCs w:val="28"/>
        </w:rPr>
        <w:t>Core</w:t>
      </w:r>
      <w:proofErr w:type="spellEnd"/>
      <w:r w:rsidRPr="00D67B2C">
        <w:rPr>
          <w:rFonts w:ascii="Times New Roman" w:hAnsi="Times New Roman"/>
          <w:sz w:val="28"/>
          <w:szCs w:val="28"/>
        </w:rPr>
        <w:t>.</w:t>
      </w:r>
    </w:p>
    <w:sectPr w:rsidR="00952FE9" w:rsidRPr="00D67B2C" w:rsidSect="009F131C">
      <w:headerReference w:type="default" r:id="rId19"/>
      <w:headerReference w:type="first" r:id="rId20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56A95" w14:textId="77777777" w:rsidR="0086327C" w:rsidRDefault="0086327C">
      <w:r>
        <w:separator/>
      </w:r>
    </w:p>
  </w:endnote>
  <w:endnote w:type="continuationSeparator" w:id="0">
    <w:p w14:paraId="01BAEF66" w14:textId="77777777" w:rsidR="0086327C" w:rsidRDefault="008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42A08" w14:textId="77777777" w:rsidR="0086327C" w:rsidRDefault="0086327C">
      <w:r>
        <w:separator/>
      </w:r>
    </w:p>
  </w:footnote>
  <w:footnote w:type="continuationSeparator" w:id="0">
    <w:p w14:paraId="090AE60B" w14:textId="77777777" w:rsidR="0086327C" w:rsidRDefault="00863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E988F" w14:textId="77777777" w:rsidR="00B80967" w:rsidRPr="00927BF9" w:rsidRDefault="00B80967">
    <w:pPr>
      <w:pStyle w:val="a3"/>
      <w:rPr>
        <w:lang w:val="en-US"/>
      </w:rPr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6A631D08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61C4EFB" w:rsidR="00B80967" w:rsidRDefault="00B80967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8E25A6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6D8A467" w:rsidR="00B80967" w:rsidRPr="001251D5" w:rsidRDefault="00B80967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2.122.17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1251D5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B591C93" w14:textId="77777777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61C2B20" w14:textId="77777777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AA34943" w14:textId="77777777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14:paraId="3014C36B" w14:textId="77777777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14:paraId="4E70B88F" w14:textId="77777777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222589B5" w14:textId="77777777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14:paraId="1E68C203" w14:textId="361C4EFB" w:rsidR="00B80967" w:rsidRDefault="00B80967">
                      <w:pPr>
                        <w:pStyle w:val="a5"/>
                        <w:jc w:val="center"/>
                        <w:rPr>
                          <w:rFonts w:hint="eastAsia"/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8E25A6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5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14:paraId="7BAA7048" w14:textId="56D8A467" w:rsidR="00B80967" w:rsidRPr="001251D5" w:rsidRDefault="00B80967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2.122.17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1251D5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4B136" w14:textId="77777777" w:rsidR="00B80967" w:rsidRPr="0080663F" w:rsidRDefault="00B80967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4EC6EB77" w:rsidR="00B80967" w:rsidRPr="00952FE9" w:rsidRDefault="00B8096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.122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.17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952FE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6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B80967" w:rsidRDefault="00B80967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09C6E944" w:rsidR="00B80967" w:rsidRDefault="00FE2911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Вакулович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  <w:p w14:paraId="7667DE45" w14:textId="77777777" w:rsidR="00FE2911" w:rsidRPr="00FE2911" w:rsidRDefault="00FE2911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B80967" w:rsidRDefault="00B80967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99E22B1" w:rsidR="00B80967" w:rsidRPr="007247A9" w:rsidRDefault="001251D5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8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B80967" w:rsidRDefault="00B80967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B80967" w:rsidRDefault="00B80967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5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B80967" w:rsidRDefault="00B80967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B80967" w:rsidRDefault="00B80967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8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B80967" w:rsidRDefault="00B80967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32B4211" w:rsidR="00B80967" w:rsidRPr="002638A5" w:rsidRDefault="00B80967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1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343EB880" w:rsidR="00B80967" w:rsidRPr="0089155C" w:rsidRDefault="00B80967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251D5"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B80967" w:rsidRDefault="00B80967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7EC9C27" w:rsidR="00B80967" w:rsidRPr="00927BF9" w:rsidRDefault="001251D5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iCs/>
                                <w:color w:val="FF0000"/>
                                <w:sz w:val="18"/>
                                <w:lang w:val="ru-RU"/>
                              </w:rPr>
                            </w:pPr>
                            <w:r w:rsidRPr="00927BF9">
                              <w:rPr>
                                <w:iCs/>
                                <w:color w:val="FF0000"/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66D17E23" w:rsidR="00B80967" w:rsidRPr="0089155C" w:rsidRDefault="00B80967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 w:rsidRPr="0089155C">
                              <w:rPr>
                                <w:rFonts w:ascii="Arial" w:hAnsi="Arial"/>
                              </w:rPr>
                              <w:t>ФІКТ</w:t>
                            </w:r>
                            <w:r w:rsidRPr="0089155C">
                              <w:rPr>
                                <w:rFonts w:ascii="Times New Roman" w:hAnsi="Times New Roman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гр. </w:t>
                            </w: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КН-20-2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14:paraId="74C79500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14:paraId="0D3B6AFD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14:paraId="584FF824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14:paraId="1280FD88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14:paraId="67231747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7BBAC566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29D8F847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01385ED4" w14:textId="4EC6EB77" w:rsidR="00B80967" w:rsidRPr="00952FE9" w:rsidRDefault="00B8096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22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.122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.17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952FE9">
                        <w:rPr>
                          <w:rFonts w:ascii="Calibri" w:hAnsi="Calibri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4B00DF74" w14:textId="77777777" w:rsidR="00B80967" w:rsidRDefault="00B80967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14:paraId="59818907" w14:textId="09C6E944" w:rsidR="00B80967" w:rsidRDefault="00FE2911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lang w:val="ru-RU"/>
                          </w:rPr>
                          <w:t>Вакулович</w:t>
                        </w:r>
                        <w:proofErr w:type="spellEnd"/>
                        <w:r>
                          <w:rPr>
                            <w:i/>
                            <w:sz w:val="18"/>
                            <w:lang w:val="ru-RU"/>
                          </w:rPr>
                          <w:t xml:space="preserve"> Н.В.</w:t>
                        </w:r>
                      </w:p>
                      <w:p w14:paraId="7667DE45" w14:textId="77777777" w:rsidR="00FE2911" w:rsidRPr="00FE2911" w:rsidRDefault="00FE2911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14:paraId="23756E9D" w14:textId="77777777" w:rsidR="00B80967" w:rsidRDefault="00B80967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14:paraId="778D7260" w14:textId="699E22B1" w:rsidR="00B80967" w:rsidRPr="007247A9" w:rsidRDefault="001251D5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Чижмотря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14:paraId="5A60F2E1" w14:textId="77777777" w:rsidR="00B80967" w:rsidRDefault="00B80967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14:paraId="7C0546CE" w14:textId="77777777" w:rsidR="00B80967" w:rsidRDefault="00B80967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14:paraId="79E7C173" w14:textId="77777777" w:rsidR="00B80967" w:rsidRDefault="00B80967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14:paraId="42A55872" w14:textId="77777777" w:rsidR="00B80967" w:rsidRDefault="00B80967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<v:textbox inset="1pt,1pt,1pt,1pt">
                    <w:txbxContent>
                      <w:p w14:paraId="7506911A" w14:textId="77777777" w:rsidR="00B80967" w:rsidRDefault="00B80967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14:paraId="58CFC644" w14:textId="732B4211" w:rsidR="00B80967" w:rsidRPr="002638A5" w:rsidRDefault="00B80967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<v:textbox inset="1pt,1pt,1pt,1pt">
                  <w:txbxContent>
                    <w:p w14:paraId="38F6568A" w14:textId="343EB880" w:rsidR="00B80967" w:rsidRPr="0089155C" w:rsidRDefault="00B80967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1251D5"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<v:textbox inset="1pt,1pt,1pt,1pt">
                  <w:txbxContent>
                    <w:p w14:paraId="2F4F2A48" w14:textId="77777777" w:rsidR="00B80967" w:rsidRDefault="00B80967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<v:textbox inset="1pt,1pt,1pt,1pt">
                  <w:txbxContent>
                    <w:p w14:paraId="5DA48D2B" w14:textId="38A44BF2" w:rsidR="00B80967" w:rsidRDefault="00B80967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<v:textbox inset="1pt,1pt,1pt,1pt">
                  <w:txbxContent>
                    <w:p w14:paraId="03ED5046" w14:textId="37EC9C27" w:rsidR="00B80967" w:rsidRPr="00927BF9" w:rsidRDefault="001251D5" w:rsidP="00B66788">
                      <w:pPr>
                        <w:pStyle w:val="a5"/>
                        <w:jc w:val="center"/>
                        <w:rPr>
                          <w:rFonts w:hint="eastAsia"/>
                          <w:iCs/>
                          <w:color w:val="FF0000"/>
                          <w:sz w:val="18"/>
                          <w:lang w:val="ru-RU"/>
                        </w:rPr>
                      </w:pPr>
                      <w:r w:rsidRPr="00927BF9">
                        <w:rPr>
                          <w:iCs/>
                          <w:color w:val="FF0000"/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<v:textbox inset="1pt,1pt,1pt,1pt">
                  <w:txbxContent>
                    <w:p w14:paraId="5FAC5898" w14:textId="66D17E23" w:rsidR="00B80967" w:rsidRPr="0089155C" w:rsidRDefault="00B80967" w:rsidP="00311F95">
                      <w:pPr>
                        <w:pStyle w:val="a5"/>
                        <w:jc w:val="center"/>
                        <w:rPr>
                          <w:rFonts w:ascii="Arial" w:hAnsi="Arial"/>
                          <w:lang w:val="ru-RU"/>
                        </w:rPr>
                      </w:pPr>
                      <w:r w:rsidRPr="0089155C">
                        <w:rPr>
                          <w:rFonts w:ascii="Arial" w:hAnsi="Arial"/>
                        </w:rPr>
                        <w:t>ФІКТ</w:t>
                      </w:r>
                      <w:r w:rsidRPr="0089155C">
                        <w:rPr>
                          <w:rFonts w:ascii="Times New Roman" w:hAnsi="Times New Roman"/>
                        </w:rPr>
                        <w:t>,</w:t>
                      </w:r>
                      <w:r>
                        <w:rPr>
                          <w:rFonts w:ascii="Arial" w:hAnsi="Arial"/>
                        </w:rPr>
                        <w:t xml:space="preserve"> гр. </w:t>
                      </w:r>
                      <w:r>
                        <w:rPr>
                          <w:rFonts w:ascii="Arial" w:hAnsi="Arial"/>
                          <w:lang w:val="ru-RU"/>
                        </w:rPr>
                        <w:t>КН-20-2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D827F71"/>
    <w:multiLevelType w:val="hybridMultilevel"/>
    <w:tmpl w:val="CEE22FD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8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135DE"/>
    <w:multiLevelType w:val="hybridMultilevel"/>
    <w:tmpl w:val="BA781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14"/>
  </w:num>
  <w:num w:numId="13">
    <w:abstractNumId w:val="8"/>
  </w:num>
  <w:num w:numId="14">
    <w:abstractNumId w:val="15"/>
  </w:num>
  <w:num w:numId="15">
    <w:abstractNumId w:val="13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56306"/>
    <w:rsid w:val="00062ADC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1A41"/>
    <w:rsid w:val="000B368B"/>
    <w:rsid w:val="000B5891"/>
    <w:rsid w:val="000B6153"/>
    <w:rsid w:val="000B6D0F"/>
    <w:rsid w:val="000C5159"/>
    <w:rsid w:val="000C5C39"/>
    <w:rsid w:val="000D2C0A"/>
    <w:rsid w:val="000D3672"/>
    <w:rsid w:val="000E57FF"/>
    <w:rsid w:val="000E7996"/>
    <w:rsid w:val="000F12CA"/>
    <w:rsid w:val="000F2684"/>
    <w:rsid w:val="000F3234"/>
    <w:rsid w:val="000F7DC9"/>
    <w:rsid w:val="0011226C"/>
    <w:rsid w:val="00113BC9"/>
    <w:rsid w:val="00122665"/>
    <w:rsid w:val="00122766"/>
    <w:rsid w:val="001251D5"/>
    <w:rsid w:val="00125EC3"/>
    <w:rsid w:val="00131316"/>
    <w:rsid w:val="00135E9D"/>
    <w:rsid w:val="001379D8"/>
    <w:rsid w:val="00145FA5"/>
    <w:rsid w:val="001514E6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32E9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6A80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2C9D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B7235"/>
    <w:rsid w:val="003C2A9D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E7552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A4EE9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4078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0E8F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C759E"/>
    <w:rsid w:val="006D195A"/>
    <w:rsid w:val="006D6136"/>
    <w:rsid w:val="006E21D8"/>
    <w:rsid w:val="006F30A5"/>
    <w:rsid w:val="006F6F54"/>
    <w:rsid w:val="007131A7"/>
    <w:rsid w:val="007204D3"/>
    <w:rsid w:val="00723BB9"/>
    <w:rsid w:val="007247A9"/>
    <w:rsid w:val="0072667C"/>
    <w:rsid w:val="007355C6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2039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15A1B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27C"/>
    <w:rsid w:val="00872C33"/>
    <w:rsid w:val="00880C42"/>
    <w:rsid w:val="0088562C"/>
    <w:rsid w:val="00886DC9"/>
    <w:rsid w:val="0089155C"/>
    <w:rsid w:val="00891FC2"/>
    <w:rsid w:val="00892EAE"/>
    <w:rsid w:val="008A4C80"/>
    <w:rsid w:val="008A6007"/>
    <w:rsid w:val="008B5588"/>
    <w:rsid w:val="008C11F3"/>
    <w:rsid w:val="008C274D"/>
    <w:rsid w:val="008D133E"/>
    <w:rsid w:val="008D6744"/>
    <w:rsid w:val="008D7844"/>
    <w:rsid w:val="008E14C9"/>
    <w:rsid w:val="008E25A6"/>
    <w:rsid w:val="008E4026"/>
    <w:rsid w:val="008F1BD6"/>
    <w:rsid w:val="008F2371"/>
    <w:rsid w:val="008F4BF9"/>
    <w:rsid w:val="00903619"/>
    <w:rsid w:val="0090432C"/>
    <w:rsid w:val="00904A66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259DA"/>
    <w:rsid w:val="00927BF9"/>
    <w:rsid w:val="00933C7E"/>
    <w:rsid w:val="00941C18"/>
    <w:rsid w:val="00952FE9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29A0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1094"/>
    <w:rsid w:val="00A222BA"/>
    <w:rsid w:val="00A2334F"/>
    <w:rsid w:val="00A23E05"/>
    <w:rsid w:val="00A240D6"/>
    <w:rsid w:val="00A26D2B"/>
    <w:rsid w:val="00A272EA"/>
    <w:rsid w:val="00A31C24"/>
    <w:rsid w:val="00A35CFB"/>
    <w:rsid w:val="00A370AC"/>
    <w:rsid w:val="00A463EA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13F9"/>
    <w:rsid w:val="00B56020"/>
    <w:rsid w:val="00B5726F"/>
    <w:rsid w:val="00B66788"/>
    <w:rsid w:val="00B66FDC"/>
    <w:rsid w:val="00B67897"/>
    <w:rsid w:val="00B70771"/>
    <w:rsid w:val="00B746D5"/>
    <w:rsid w:val="00B75271"/>
    <w:rsid w:val="00B75835"/>
    <w:rsid w:val="00B80967"/>
    <w:rsid w:val="00B81CF2"/>
    <w:rsid w:val="00B845BD"/>
    <w:rsid w:val="00B868A0"/>
    <w:rsid w:val="00B86DBA"/>
    <w:rsid w:val="00B909E9"/>
    <w:rsid w:val="00B91413"/>
    <w:rsid w:val="00BA2865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583A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0AAC"/>
    <w:rsid w:val="00CB128E"/>
    <w:rsid w:val="00CB55EB"/>
    <w:rsid w:val="00CB67D8"/>
    <w:rsid w:val="00CB78F2"/>
    <w:rsid w:val="00CC2F30"/>
    <w:rsid w:val="00CC38C9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67B2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E43A1"/>
    <w:rsid w:val="00DF189B"/>
    <w:rsid w:val="00DF53AD"/>
    <w:rsid w:val="00DF53B9"/>
    <w:rsid w:val="00DF5C55"/>
    <w:rsid w:val="00DF7A47"/>
    <w:rsid w:val="00E01025"/>
    <w:rsid w:val="00E1072F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179E6"/>
    <w:rsid w:val="00F20479"/>
    <w:rsid w:val="00F2189D"/>
    <w:rsid w:val="00F311B7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500E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2911"/>
    <w:rsid w:val="00FE313A"/>
    <w:rsid w:val="00FF0F48"/>
    <w:rsid w:val="00FF14E3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3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3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5B527-5E7A-4A4D-983C-F445EB89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CH1K1TA</cp:lastModifiedBy>
  <cp:revision>3</cp:revision>
  <cp:lastPrinted>2015-03-05T20:32:00Z</cp:lastPrinted>
  <dcterms:created xsi:type="dcterms:W3CDTF">2022-07-24T20:41:00Z</dcterms:created>
  <dcterms:modified xsi:type="dcterms:W3CDTF">2022-07-24T20:43:00Z</dcterms:modified>
</cp:coreProperties>
</file>